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Языки,</w:t>
      </w:r>
      <w:r>
        <w:rPr>
          <w:rFonts w:ascii="Calibri" w:hAnsi="Calibri" w:cs="Calibri" w:eastAsia="Calibri"/>
          <w:sz w:val="22"/>
          <w:szCs w:val="22"/>
          <w:color w:val="1F487C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к</w:t>
      </w:r>
      <w:r>
        <w:rPr>
          <w:rFonts w:ascii="Calibri" w:hAnsi="Calibri" w:cs="Calibri" w:eastAsia="Calibri"/>
          <w:sz w:val="22"/>
          <w:szCs w:val="22"/>
          <w:color w:val="1F487C"/>
          <w:spacing w:val="1"/>
          <w:w w:val="100"/>
        </w:rPr>
        <w:t>о</w:t>
      </w:r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т</w:t>
      </w:r>
      <w:r>
        <w:rPr>
          <w:rFonts w:ascii="Calibri" w:hAnsi="Calibri" w:cs="Calibri" w:eastAsia="Calibri"/>
          <w:sz w:val="22"/>
          <w:szCs w:val="22"/>
          <w:color w:val="1F487C"/>
          <w:spacing w:val="1"/>
          <w:w w:val="100"/>
        </w:rPr>
        <w:t>о</w:t>
      </w:r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рыми</w:t>
      </w:r>
      <w:r>
        <w:rPr>
          <w:rFonts w:ascii="Calibri" w:hAnsi="Calibri" w:cs="Calibri" w:eastAsia="Calibri"/>
          <w:sz w:val="22"/>
          <w:szCs w:val="22"/>
          <w:color w:val="1F487C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я</w:t>
      </w:r>
      <w:r>
        <w:rPr>
          <w:rFonts w:ascii="Calibri" w:hAnsi="Calibri" w:cs="Calibri" w:eastAsia="Calibri"/>
          <w:sz w:val="22"/>
          <w:szCs w:val="22"/>
          <w:color w:val="1F487C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вла</w:t>
      </w:r>
      <w:r>
        <w:rPr>
          <w:rFonts w:ascii="Calibri" w:hAnsi="Calibri" w:cs="Calibri" w:eastAsia="Calibri"/>
          <w:sz w:val="22"/>
          <w:szCs w:val="22"/>
          <w:color w:val="1F487C"/>
          <w:spacing w:val="1"/>
          <w:w w:val="100"/>
        </w:rPr>
        <w:t>д</w:t>
      </w:r>
      <w:r>
        <w:rPr>
          <w:rFonts w:ascii="Calibri" w:hAnsi="Calibri" w:cs="Calibri" w:eastAsia="Calibri"/>
          <w:sz w:val="22"/>
          <w:szCs w:val="22"/>
          <w:color w:val="1F487C"/>
          <w:spacing w:val="1"/>
          <w:w w:val="100"/>
        </w:rPr>
        <w:t>е</w:t>
      </w:r>
      <w:r>
        <w:rPr>
          <w:rFonts w:ascii="Calibri" w:hAnsi="Calibri" w:cs="Calibri" w:eastAsia="Calibri"/>
          <w:sz w:val="22"/>
          <w:szCs w:val="22"/>
          <w:color w:val="1F487C"/>
          <w:spacing w:val="0"/>
          <w:w w:val="100"/>
        </w:rPr>
        <w:t>ю: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2" w:right="-71"/>
        <w:jc w:val="left"/>
        <w:tabs>
          <w:tab w:pos="11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Языки,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ко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р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ые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з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ч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ла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ш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к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ол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рс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тет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03" w:lineRule="exact"/>
        <w:ind w:left="102"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9.699997pt;margin-top:-.477654pt;width:215.24pt;height:.1pt;mso-position-horizontal-relative:page;mso-position-vertical-relative:paragraph;z-index:-107" coordorigin="1594,-10" coordsize="4305,2">
            <v:shape style="position:absolute;left:1594;top:-10;width:4305;height:2" coordorigin="1594,-10" coordsize="4305,0" path="m1594,-10l5899,-10e" filled="f" stroked="t" strokeweight="1.05999pt" strokecolor="#4F81BC">
              <v:path arrowok="t"/>
            </v:shape>
          </v:group>
          <w10:wrap type="none"/>
        </w:pict>
      </w:r>
      <w:r>
        <w:rPr/>
        <w:pict>
          <v:group style="position:absolute;margin-left:79.169998pt;margin-top:18.982327pt;width:216.30001pt;height:21.540015pt;mso-position-horizontal-relative:page;mso-position-vertical-relative:paragraph;z-index:-106" coordorigin="1583,380" coordsize="4326,431">
            <v:group style="position:absolute;left:1594;top:410;width:2152;height:390" coordorigin="1594,410" coordsize="2152,390">
              <v:shape style="position:absolute;left:1594;top:410;width:2152;height:390" coordorigin="1594,410" coordsize="2152,390" path="m1594,800l3746,800,3746,410,1594,410,1594,800e" filled="t" fillcolor="#D2DFED" stroked="f">
                <v:path arrowok="t"/>
                <v:fill/>
              </v:shape>
            </v:group>
            <v:group style="position:absolute;left:1702;top:410;width:1936;height:208" coordorigin="1702,410" coordsize="1936,208">
              <v:shape style="position:absolute;left:1702;top:410;width:1936;height:208" coordorigin="1702,410" coordsize="1936,208" path="m1702,618l3638,618,3638,410,1702,410,1702,618e" filled="t" fillcolor="#D2DFED" stroked="f">
                <v:path arrowok="t"/>
                <v:fill/>
              </v:shape>
            </v:group>
            <v:group style="position:absolute;left:3746;top:410;width:2152;height:390" coordorigin="3746,410" coordsize="2152,390">
              <v:shape style="position:absolute;left:3746;top:410;width:2152;height:390" coordorigin="3746,410" coordsize="2152,390" path="m3746,800l5898,800,5898,410,3746,410,3746,800e" filled="t" fillcolor="#D2DFED" stroked="f">
                <v:path arrowok="t"/>
                <v:fill/>
              </v:shape>
            </v:group>
            <v:group style="position:absolute;left:3854;top:410;width:1936;height:208" coordorigin="3854,410" coordsize="1936,208">
              <v:shape style="position:absolute;left:3854;top:410;width:1936;height:208" coordorigin="3854,410" coordsize="1936,208" path="m3854,618l5790,618,5790,410,3854,410,3854,618e" filled="t" fillcolor="#D2DFED" stroked="f">
                <v:path arrowok="t"/>
                <v:fill/>
              </v:shape>
            </v:group>
            <v:group style="position:absolute;left:1594;top:390;width:4305;height:21" coordorigin="1594,390" coordsize="4305,21">
              <v:shape style="position:absolute;left:1594;top:390;width:4305;height:21" coordorigin="1594,390" coordsize="4305,21" path="m1594,411l5899,411,5899,390,1594,390,1594,411xe" filled="t" fillcolor="#4F81BC" stroked="f">
                <v:path arrowok="t"/>
                <v:fill/>
              </v:shape>
            </v:group>
            <v:group style="position:absolute;left:1594;top:409;width:4305;height:3" coordorigin="1594,409" coordsize="4305,3">
              <v:shape style="position:absolute;left:1594;top:409;width:4305;height:3" coordorigin="1594,409" coordsize="4305,3" path="m1594,413l5899,413,5899,409,1594,409,1594,413xe" filled="t" fillcolor="#D2DF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Язык</w:t>
        <w:tab/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-1"/>
          <w:w w:val="100"/>
          <w:b/>
          <w:bCs/>
          <w:position w:val="-1"/>
        </w:rPr>
        <w:t>р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овень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влад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-1"/>
          <w:w w:val="100"/>
          <w:b/>
          <w:bCs/>
          <w:position w:val="-1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-1"/>
          <w:w w:val="100"/>
          <w:b/>
          <w:bCs/>
          <w:position w:val="-1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я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1" w:after="0" w:line="538" w:lineRule="auto"/>
        <w:ind w:left="176" w:right="688" w:firstLine="683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ш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ина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да.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(Л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чше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ос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а)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@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_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belina</w:t>
      </w:r>
    </w:p>
    <w:p>
      <w:pPr>
        <w:jc w:val="right"/>
        <w:spacing w:after="0"/>
        <w:sectPr>
          <w:type w:val="continuous"/>
          <w:pgSz w:w="11920" w:h="16840"/>
          <w:pgMar w:top="1020" w:bottom="280" w:left="1600" w:right="140"/>
          <w:cols w:num="2" w:equalWidth="0">
            <w:col w:w="4969" w:space="2632"/>
            <w:col w:w="2579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0" w:after="0" w:line="203" w:lineRule="exact"/>
        <w:ind w:left="102"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shape style="position:absolute;margin-left:460.049988pt;margin-top:-103.367683pt;width:123.05pt;height:92.15pt;mso-position-horizontal-relative:page;mso-position-vertical-relative:paragraph;z-index:-108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Ру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1"/>
          <w:w w:val="100"/>
          <w:b/>
          <w:bCs/>
          <w:position w:val="-1"/>
        </w:rPr>
        <w:t>с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ский</w:t>
        <w:tab/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40" w:after="0" w:line="203" w:lineRule="exact"/>
        <w:ind w:left="102"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-1"/>
          <w:w w:val="100"/>
          <w:b/>
          <w:bCs/>
          <w:position w:val="-1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глийск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1"/>
          <w:w w:val="100"/>
          <w:b/>
          <w:bCs/>
          <w:position w:val="-1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й</w:t>
        <w:tab/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position w:val="0"/>
        </w:rPr>
        <w:t>В2+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40" w:after="0" w:line="240" w:lineRule="auto"/>
        <w:ind w:left="102"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</w:rPr>
        <w:t>Испанск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-1"/>
          <w:w w:val="100"/>
          <w:b/>
          <w:bCs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</w:rPr>
        <w:t>й</w:t>
        <w:tab/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</w:rPr>
        <w:t>А1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3" w:lineRule="exact"/>
        <w:ind w:left="102"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9.199997pt;margin-top:-19.937681pt;width:216.18pt;height:20.5pt;mso-position-horizontal-relative:page;mso-position-vertical-relative:paragraph;z-index:-105" coordorigin="1584,-399" coordsize="4324,410">
            <v:group style="position:absolute;left:1594;top:-389;width:2152;height:390" coordorigin="1594,-389" coordsize="2152,390">
              <v:shape style="position:absolute;left:1594;top:-389;width:2152;height:390" coordorigin="1594,-389" coordsize="2152,390" path="m1594,1l3746,1,3746,-389,1594,-389,1594,1e" filled="t" fillcolor="#D2DFED" stroked="f">
                <v:path arrowok="t"/>
                <v:fill/>
              </v:shape>
            </v:group>
            <v:group style="position:absolute;left:1702;top:-389;width:1936;height:208" coordorigin="1702,-389" coordsize="1936,208">
              <v:shape style="position:absolute;left:1702;top:-389;width:1936;height:208" coordorigin="1702,-389" coordsize="1936,208" path="m1702,-181l3638,-181,3638,-389,1702,-389,1702,-181e" filled="t" fillcolor="#D2DFED" stroked="f">
                <v:path arrowok="t"/>
                <v:fill/>
              </v:shape>
            </v:group>
            <v:group style="position:absolute;left:3746;top:-389;width:2152;height:390" coordorigin="3746,-389" coordsize="2152,390">
              <v:shape style="position:absolute;left:3746;top:-389;width:2152;height:390" coordorigin="3746,-389" coordsize="2152,390" path="m3746,1l5898,1,5898,-389,3746,-389,3746,1e" filled="t" fillcolor="#D2DFED" stroked="f">
                <v:path arrowok="t"/>
                <v:fill/>
              </v:shape>
            </v:group>
            <v:group style="position:absolute;left:3854;top:-389;width:1936;height:208" coordorigin="3854,-389" coordsize="1936,208">
              <v:shape style="position:absolute;left:3854;top:-389;width:1936;height:208" coordorigin="3854,-389" coordsize="1936,208" path="m3854,-181l5790,-181,5790,-389,3854,-389,3854,-181e" filled="t" fillcolor="#D2DF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8.980003pt;margin-top:20.102324pt;width:215.96pt;height:.1pt;mso-position-horizontal-relative:page;mso-position-vertical-relative:paragraph;z-index:-104" coordorigin="1580,402" coordsize="4319,2">
            <v:shape style="position:absolute;left:1580;top:402;width:4319;height:2" coordorigin="1580,402" coordsize="4319,0" path="m1580,402l5899,402e" filled="f" stroked="t" strokeweight="1.05999pt" strokecolor="#4F81B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1"/>
          <w:w w:val="100"/>
          <w:b/>
          <w:bCs/>
          <w:position w:val="-1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мец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-1"/>
          <w:w w:val="100"/>
          <w:b/>
          <w:bCs/>
          <w:position w:val="-1"/>
        </w:rPr>
        <w:t>к</w:t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  <w:t>ий</w:t>
        <w:tab/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365F91"/>
          <w:spacing w:val="0"/>
          <w:w w:val="100"/>
          <w:position w:val="0"/>
        </w:rPr>
        <w:t>А1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6" w:after="0" w:line="240" w:lineRule="auto"/>
        <w:ind w:left="822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Языки,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ко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р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ые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з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ч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ла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о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оя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л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ь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о:</w:t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Symbol" w:hAnsi="Symbol" w:cs="Symbol" w:eastAsia="Symbol"/>
          <w:sz w:val="18"/>
          <w:szCs w:val="18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дерл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ский</w:t>
      </w:r>
    </w:p>
    <w:p>
      <w:pPr>
        <w:spacing w:before="30" w:after="0" w:line="240" w:lineRule="auto"/>
        <w:ind w:left="118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Symbol" w:hAnsi="Symbol" w:cs="Symbol" w:eastAsia="Symbol"/>
          <w:sz w:val="18"/>
          <w:szCs w:val="18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Ит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лья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ский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Моё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об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зов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2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е: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03" w:lineRule="exact"/>
        <w:ind w:left="1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u w:val="single" w:color="000000"/>
          <w:position w:val="-1"/>
        </w:rPr>
        <w:t>О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u w:val="single" w:color="000000"/>
          <w:position w:val="-1"/>
        </w:rPr>
        <w:t>б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  <w:t>щ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  <w:t>еобра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  <w:t>зовательное: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11)</w:t>
      </w:r>
    </w:p>
    <w:p>
      <w:pPr>
        <w:spacing w:before="34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12)</w:t>
      </w:r>
    </w:p>
    <w:p>
      <w:pPr>
        <w:spacing w:before="33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бле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изуч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иност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языка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(ан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ого)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2017)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3" w:lineRule="exact"/>
        <w:ind w:left="1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u w:val="single" w:color="000000"/>
          <w:position w:val="-1"/>
        </w:rPr>
        <w:t>До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u w:val="single" w:color="000000"/>
          <w:position w:val="-1"/>
        </w:rPr>
        <w:t>п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u w:val="single" w:color="000000"/>
          <w:position w:val="-1"/>
        </w:rPr>
        <w:t>олните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u w:val="single" w:color="000000"/>
          <w:position w:val="-1"/>
        </w:rPr>
        <w:t>ль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u w:val="single" w:color="000000"/>
          <w:position w:val="-1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u w:val="single" w:color="000000"/>
          <w:position w:val="-1"/>
        </w:rPr>
        <w:t>о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u w:val="single" w:color="000000"/>
          <w:position w:val="-1"/>
        </w:rPr>
        <w:t>е: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18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Symbol" w:hAnsi="Symbol" w:cs="Symbol" w:eastAsia="Symbol"/>
          <w:sz w:val="18"/>
          <w:szCs w:val="18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воз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д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шной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гим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с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тики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«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Икар»</w:t>
      </w:r>
    </w:p>
    <w:p>
      <w:pPr>
        <w:spacing w:before="31" w:after="0" w:line="240" w:lineRule="auto"/>
        <w:ind w:left="118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Symbol" w:hAnsi="Symbol" w:cs="Symbol" w:eastAsia="Symbol"/>
          <w:sz w:val="18"/>
          <w:szCs w:val="18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Дворец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водного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спорта</w:t>
      </w:r>
    </w:p>
    <w:p>
      <w:pPr>
        <w:spacing w:before="30" w:after="0" w:line="240" w:lineRule="auto"/>
        <w:ind w:left="118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Symbol" w:hAnsi="Symbol" w:cs="Symbol" w:eastAsia="Symbol"/>
          <w:sz w:val="18"/>
          <w:szCs w:val="18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тр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ль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ая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ст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у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«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Майя»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Мои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чн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ачества: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102" w:right="74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ролева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ац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чший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сиро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щик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ск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белок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человек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шенн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ответ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твен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ячий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пара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окс,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ени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поли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лот,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всю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роман,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черв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2" w:right="13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люблю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дел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ть: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читат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реводить,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пис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груст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совыв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ть,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отовить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вку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няшки,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евать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отовя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рак;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репать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ающ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вредн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чать.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Мои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остиж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color w:val="1F487C"/>
          <w:spacing w:val="0"/>
          <w:w w:val="100"/>
        </w:rPr>
        <w:t>я: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Сд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ЕГЭ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щест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озн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лов</w:t>
      </w:r>
    </w:p>
    <w:p>
      <w:pPr>
        <w:spacing w:before="35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«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»</w:t>
      </w:r>
    </w:p>
    <w:p>
      <w:pPr>
        <w:spacing w:before="34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Заняла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мес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урсе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«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Чте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году</w:t>
      </w:r>
    </w:p>
    <w:p>
      <w:pPr>
        <w:spacing w:before="35" w:after="0" w:line="240" w:lineRule="auto"/>
        <w:ind w:left="46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Ещё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вскр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ь</w:t>
      </w:r>
    </w:p>
    <w:p>
      <w:pPr>
        <w:jc w:val="left"/>
        <w:spacing w:after="0"/>
        <w:sectPr>
          <w:type w:val="continuous"/>
          <w:pgSz w:w="11920" w:h="16840"/>
          <w:pgMar w:top="1020" w:bottom="280" w:left="1600" w:right="1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Sz w:w="1192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204"/>
    <w:family w:val="roman"/>
    <w:pitch w:val="variable"/>
  </w:font>
  <w:font w:name="Arial">
    <w:altName w:val="Arial"/>
    <w:charset w:val="204"/>
    <w:family w:val="swiss"/>
    <w:pitch w:val="variable"/>
  </w:font>
  <w:font w:name="Calibri">
    <w:altName w:val="Calibri"/>
    <w:charset w:val="204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dcterms:created xsi:type="dcterms:W3CDTF">2018-02-02T21:12:46Z</dcterms:created>
  <dcterms:modified xsi:type="dcterms:W3CDTF">2018-02-02T21:12:46Z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LastSaved">
    <vt:filetime>2018-02-02T00:00:00Z</vt:filetime>
  </property>
</Properties>
</file>